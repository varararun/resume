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25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5D1B46">
        <w:trPr>
          <w:trHeight w:val="13630"/>
        </w:trPr>
        <w:tc>
          <w:tcPr>
            <w:tcW w:w="3243" w:type="pct"/>
          </w:tcPr>
          <w:p w14:paraId="06F0B57C" w14:textId="716CC421" w:rsidR="0055491E" w:rsidRPr="00E341C6" w:rsidRDefault="00D4272F" w:rsidP="000371DB">
            <w:pPr>
              <w:pStyle w:val="Heading1"/>
              <w:tabs>
                <w:tab w:val="left" w:pos="-108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16"/>
                <w:szCs w:val="24"/>
              </w:rPr>
            </w:pPr>
            <w:bookmarkStart w:id="0" w:name="_Toc261004494"/>
            <w:r w:rsidRPr="00E341C6">
              <w:rPr>
                <w:rFonts w:ascii="Arial Black" w:hAnsi="Arial Black"/>
                <w:color w:val="1B90E4"/>
                <w:sz w:val="16"/>
                <w:szCs w:val="24"/>
              </w:rPr>
              <w:t>OVERVIEW</w:t>
            </w:r>
          </w:p>
          <w:p w14:paraId="2C54FEC0" w14:textId="2B68AC80" w:rsidR="002B204A" w:rsidRPr="002B0096" w:rsidRDefault="00F32C33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  <w:r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I am 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resu</w:t>
            </w:r>
            <w:r w:rsidR="00BB27C1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lts-oriented and self-motivated </w:t>
            </w:r>
            <w:r w:rsidR="00E873D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with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industry experience in the complete SDLC of distributed web applications. Looking to further expand scope of technical knowledge, establish a professional identity, and contribute to the company’s success. In my free time, I work on front-end web </w:t>
            </w:r>
            <w:r w:rsidR="0057567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applications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with popular frameworks to learn more about UI/UX and software architecture.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View my online resume</w:t>
            </w:r>
            <w:r w:rsidR="006D3DD5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for details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</w:t>
            </w:r>
            <w:r w:rsidR="00726D1B" w:rsidRPr="002B0096">
              <w:rPr>
                <w:rFonts w:ascii="Wingdings" w:hAnsi="Wingdings"/>
                <w:color w:val="5B5B5B"/>
                <w:sz w:val="12"/>
              </w:rPr>
              <w:t></w:t>
            </w:r>
            <w:r w:rsidR="00AE41C3" w:rsidRPr="002B0096"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</w:p>
          <w:p w14:paraId="4FDB33AF" w14:textId="68B7B244" w:rsidR="0055491E" w:rsidRPr="00E341C6" w:rsidRDefault="00750D70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8"/>
                <w:szCs w:val="12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0"/>
              </w:rPr>
              <w:t>QUALIFICATIONS</w:t>
            </w:r>
          </w:p>
          <w:p w14:paraId="3A548A17" w14:textId="69BF04BF" w:rsidR="00D834E5" w:rsidRPr="002B0096" w:rsidRDefault="00526927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10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+ years of java development experience using agile methodology</w:t>
            </w:r>
          </w:p>
          <w:p w14:paraId="13E5F7C0" w14:textId="50A6E461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Strong technical and interactive communication skills</w:t>
            </w:r>
            <w:r w:rsidR="00187B33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, e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xcellent collaboration skills</w:t>
            </w:r>
          </w:p>
          <w:p w14:paraId="53B287F6" w14:textId="44E55B18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Client-focused, interested in working with </w:t>
            </w:r>
            <w:r w:rsidR="00916A5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scalable 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technology to solve business problems</w:t>
            </w:r>
          </w:p>
          <w:p w14:paraId="1D9220FE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Flexible and capable of performing well on team-oriented tasks and meeting deadlines</w:t>
            </w:r>
          </w:p>
          <w:p w14:paraId="0A0881E0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Effective leadership skills with respect to influencing team members and delegating abilities</w:t>
            </w:r>
          </w:p>
          <w:p w14:paraId="036B3171" w14:textId="26CFE35C" w:rsidR="00D834E5" w:rsidRPr="002B0096" w:rsidRDefault="00497EA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dapt</w:t>
            </w: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able and 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successful in handling multiple responsibilities in high-stress environments</w:t>
            </w:r>
          </w:p>
          <w:p w14:paraId="2DE19BE3" w14:textId="19EF254B" w:rsidR="00DD25C0" w:rsidRDefault="00DD25C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Exceptional job at maintaining relationships with business/customers, vendors, and stakeholders</w:t>
            </w:r>
          </w:p>
          <w:p w14:paraId="287AE76D" w14:textId="1C9D03BB" w:rsidR="00497EA0" w:rsidRPr="002B0096" w:rsidRDefault="00497EA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497EA0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Proactively analyzes and recommends ways to reduce technical debt and automate repetitive tasks</w:t>
            </w:r>
          </w:p>
          <w:p w14:paraId="115776D1" w14:textId="4950BB0A" w:rsidR="002B204A" w:rsidRDefault="00822BCA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Able to drive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 </w:t>
            </w:r>
            <w:r w:rsidR="006A674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delivery of </w:t>
            </w:r>
            <w:r w:rsidR="00AB3036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complex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rojects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with 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distr</w:t>
            </w:r>
            <w:r w:rsidR="00C840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ibuted teams, 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managing time and r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esources effectively</w:t>
            </w:r>
          </w:p>
          <w:p w14:paraId="59764720" w14:textId="2BE2F9F4" w:rsidR="00497EA0" w:rsidRPr="002B0096" w:rsidRDefault="00497EA0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497EA0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Writes scalable and resilient code by utilizing emerging technology and researching latest software patterns</w:t>
            </w:r>
          </w:p>
          <w:p w14:paraId="4D18A1FD" w14:textId="77777777" w:rsidR="002B204A" w:rsidRPr="00472B09" w:rsidRDefault="002B204A" w:rsidP="002B204A">
            <w:pPr>
              <w:pStyle w:val="ListParagraph"/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4"/>
                <w:szCs w:val="16"/>
              </w:rPr>
            </w:pPr>
          </w:p>
          <w:p w14:paraId="07DB329A" w14:textId="7988D4C5" w:rsidR="0055491E" w:rsidRPr="00E341C6" w:rsidRDefault="00706017" w:rsidP="002B204A">
            <w:pPr>
              <w:pStyle w:val="ListParagraph"/>
              <w:tabs>
                <w:tab w:val="left" w:pos="-18"/>
              </w:tabs>
              <w:spacing w:after="0" w:line="240" w:lineRule="auto"/>
              <w:ind w:left="-18" w:right="-107"/>
              <w:rPr>
                <w:rFonts w:ascii="Calibri" w:hAnsi="Calibri" w:cs="Arial"/>
                <w:b/>
                <w:color w:val="595959" w:themeColor="text1" w:themeTint="A6"/>
                <w:sz w:val="8"/>
                <w:szCs w:val="12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0"/>
              </w:rPr>
              <w:t>EXPERIENCE</w:t>
            </w:r>
          </w:p>
          <w:p w14:paraId="2C808F0F" w14:textId="3582B77C" w:rsidR="001B1B58" w:rsidRPr="003B782B" w:rsidRDefault="001B1B58" w:rsidP="001B1B58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 xml:space="preserve">Senior </w:t>
            </w:r>
            <w:r w:rsidR="001B5FB5">
              <w:rPr>
                <w:rFonts w:ascii="Arial Black" w:hAnsi="Arial Black"/>
                <w:color w:val="000000" w:themeColor="text1"/>
                <w:sz w:val="18"/>
              </w:rPr>
              <w:t xml:space="preserve">Full Stack </w:t>
            </w:r>
            <w:r w:rsidRPr="002B0096">
              <w:rPr>
                <w:rFonts w:ascii="Arial Black" w:hAnsi="Arial Black"/>
                <w:color w:val="000000" w:themeColor="text1"/>
                <w:sz w:val="18"/>
              </w:rPr>
              <w:t>Software Engineer</w:t>
            </w:r>
            <w:r w:rsidR="00CC3563">
              <w:rPr>
                <w:rFonts w:ascii="Arial Black" w:hAnsi="Arial Black"/>
                <w:color w:val="000000" w:themeColor="text1"/>
                <w:sz w:val="18"/>
              </w:rPr>
              <w:t xml:space="preserve"> </w:t>
            </w:r>
            <w:r w:rsidR="002C323A">
              <w:rPr>
                <w:rFonts w:ascii="Arial Black" w:hAnsi="Arial Black"/>
                <w:color w:val="000000" w:themeColor="text1"/>
                <w:sz w:val="18"/>
              </w:rPr>
              <w:t xml:space="preserve">    </w:t>
            </w:r>
            <w:r w:rsidR="001B5FB5">
              <w:rPr>
                <w:rFonts w:ascii="Arial Black" w:hAnsi="Arial Black"/>
                <w:color w:val="000000" w:themeColor="text1"/>
                <w:sz w:val="18"/>
              </w:rPr>
              <w:t xml:space="preserve">     </w:t>
            </w:r>
            <w:r w:rsidR="008D39B7">
              <w:rPr>
                <w:rFonts w:ascii="Arial Black" w:hAnsi="Arial Black"/>
                <w:color w:val="000000" w:themeColor="text1"/>
                <w:sz w:val="18"/>
              </w:rPr>
              <w:t xml:space="preserve">  </w:t>
            </w:r>
            <w:r w:rsidR="001B5FB5">
              <w:rPr>
                <w:rFonts w:ascii="Arial Black" w:hAnsi="Arial Black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January 2022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 Present</w:t>
            </w:r>
          </w:p>
          <w:p w14:paraId="5AFD01DF" w14:textId="32D4AD77" w:rsidR="001B1B58" w:rsidRPr="007F56F5" w:rsidRDefault="001B1B58" w:rsidP="001B1B58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Comcast</w:t>
            </w:r>
            <w:r w:rsidR="0097413D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– 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Plano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Texas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093ECB28" w14:textId="19164672" w:rsidR="00EC0DDD" w:rsidRDefault="00EC0DDD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Designed and developed reusable </w:t>
            </w:r>
            <w:r w:rsidR="004555D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material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components </w:t>
            </w:r>
            <w:r w:rsidR="004555D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streamline development of new features and </w:t>
            </w:r>
            <w:r w:rsidR="001E239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provide consistency for the look and feel of internal and external web applications</w:t>
            </w:r>
          </w:p>
          <w:p w14:paraId="555AE4EC" w14:textId="50C0D2B6" w:rsidR="00E64460" w:rsidRDefault="004555D1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Proficiently troubleshooted complex issues across multilayered architecture and d</w:t>
            </w:r>
            <w:r w:rsidR="00E6446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ocument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ed solutions </w:t>
            </w:r>
            <w:r w:rsidR="008E24A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reduce repetitive investigations and improve triage times for </w:t>
            </w:r>
            <w:r w:rsidR="00E9668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teams </w:t>
            </w:r>
            <w:r w:rsidR="00130D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by 20%</w:t>
            </w:r>
          </w:p>
          <w:p w14:paraId="748011F8" w14:textId="35E5EFD2" w:rsidR="00EE06CC" w:rsidRDefault="00F07584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Identified and r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evamp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orkflow 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tool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search/filtering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by i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mplement</w:t>
            </w:r>
            <w:r w:rsidR="0079269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ing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981C2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enhancements</w:t>
            </w:r>
            <w:r w:rsidR="0083279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like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server-side pagination to improve page load performance from 10+sec to &lt;2sec</w:t>
            </w:r>
          </w:p>
          <w:p w14:paraId="5590562C" w14:textId="6800DC69" w:rsidR="001B1B58" w:rsidRDefault="00130D83" w:rsidP="001B1B58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Partnered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with </w:t>
            </w:r>
            <w:r w:rsidR="002924D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DevOps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team to get </w:t>
            </w:r>
            <w:r w:rsidR="007A43B0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Spring </w:t>
            </w:r>
            <w:r w:rsidR="007A43B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="007A43B0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oot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instance of </w:t>
            </w:r>
            <w:r w:rsidR="003255A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legacy webservice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into Prod</w:t>
            </w:r>
            <w:r w:rsidR="003255A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uction in a timely manner </w:t>
            </w:r>
            <w:r w:rsidR="00EE06CC" w:rsidRPr="00EE06C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to improve stability, streamline deployments, and debugging</w:t>
            </w:r>
          </w:p>
          <w:p w14:paraId="13514B3F" w14:textId="4119CC7F" w:rsidR="009A25B2" w:rsidRPr="009A25B2" w:rsidRDefault="00E341C6" w:rsidP="009A25B2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E341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Migrated manual processes and form submissions to self-service digitized forms to increase customer onboarding throughput by 10x</w:t>
            </w:r>
          </w:p>
          <w:p w14:paraId="366270C6" w14:textId="77777777" w:rsidR="001B1B58" w:rsidRDefault="001B1B58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  <w:sz w:val="18"/>
              </w:rPr>
            </w:pPr>
          </w:p>
          <w:p w14:paraId="431FB792" w14:textId="62111F1D" w:rsidR="00393FE3" w:rsidRPr="003B782B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E341C6">
              <w:rPr>
                <w:rFonts w:ascii="Arial Black" w:hAnsi="Arial Black"/>
                <w:color w:val="000000" w:themeColor="text1"/>
                <w:sz w:val="16"/>
                <w:szCs w:val="22"/>
              </w:rPr>
              <w:t>Senior Software Engineer</w:t>
            </w:r>
            <w:r w:rsidR="007A1246" w:rsidRPr="00E341C6">
              <w:rPr>
                <w:rFonts w:ascii="Arial Black" w:hAnsi="Arial Black"/>
                <w:color w:val="000000" w:themeColor="text1"/>
                <w:sz w:val="16"/>
                <w:szCs w:val="22"/>
              </w:rPr>
              <w:t xml:space="preserve"> &amp; Technical Lead</w:t>
            </w:r>
            <w:r w:rsidRPr="00E341C6">
              <w:rPr>
                <w:rFonts w:ascii="Calibri" w:hAnsi="Calibri"/>
                <w:color w:val="000000" w:themeColor="text1"/>
                <w:sz w:val="16"/>
                <w:szCs w:val="22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</w:t>
            </w:r>
            <w:r w:rsidR="00E341C6">
              <w:rPr>
                <w:rFonts w:ascii="Calibri" w:hAnsi="Calibri"/>
                <w:color w:val="000000" w:themeColor="text1"/>
              </w:rPr>
              <w:t xml:space="preserve">          </w:t>
            </w:r>
            <w:r w:rsidR="00AA6A56">
              <w:rPr>
                <w:rFonts w:ascii="Arial Black" w:hAnsi="Arial Black"/>
                <w:color w:val="6E6E6E" w:themeColor="accent1" w:themeShade="80"/>
                <w:sz w:val="16"/>
              </w:rPr>
              <w:t xml:space="preserve">June 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2018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</w:t>
            </w:r>
            <w:r w:rsidR="003D0B13">
              <w:rPr>
                <w:rFonts w:ascii="Arial Black" w:hAnsi="Arial Black"/>
                <w:color w:val="6E6E6E" w:themeColor="accent1" w:themeShade="80"/>
                <w:sz w:val="16"/>
              </w:rPr>
              <w:t xml:space="preserve"> December </w:t>
            </w:r>
            <w:r w:rsidR="00D527AB">
              <w:rPr>
                <w:rFonts w:ascii="Arial Black" w:hAnsi="Arial Black"/>
                <w:color w:val="6E6E6E" w:themeColor="accent1" w:themeShade="80"/>
                <w:sz w:val="16"/>
              </w:rPr>
              <w:t>2021</w:t>
            </w:r>
          </w:p>
          <w:p w14:paraId="32D2385A" w14:textId="4080973A" w:rsidR="00393FE3" w:rsidRPr="007F56F5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Masergy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, Inc. – 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Plano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Texas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4302B227" w14:textId="0D2352EC" w:rsidR="00394DEC" w:rsidRDefault="00394DE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Decomposed company sales workflow by domains, took isolated contexts and migrated them to micro services that </w:t>
            </w:r>
            <w:r w:rsidR="005457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are </w:t>
            </w:r>
            <w:r w:rsidR="0065679C"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part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 </w:t>
            </w:r>
            <w:r w:rsidR="00F02AC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 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event driven messaging architecture</w:t>
            </w:r>
          </w:p>
          <w:p w14:paraId="056BAAEB" w14:textId="59796299" w:rsidR="007535A7" w:rsidRPr="0045040D" w:rsidRDefault="00FA03B4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Implemented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versioned APIs and 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bounded context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DTOs </w:t>
            </w:r>
            <w:r w:rsidR="0048000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JPA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reduce 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dependencies,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remove cross-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schema communications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improve scalability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and properly define domains</w:t>
            </w:r>
          </w:p>
          <w:p w14:paraId="1CC00891" w14:textId="4C228534" w:rsidR="007535A7" w:rsidRPr="0045040D" w:rsidRDefault="00D66A5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Leveraged front-</w:t>
            </w:r>
            <w:r w:rsidR="00120840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end expertise to successfully migrate legacy application pages to Angular, thus reducing page load times, improving maintainability, and enriching the customer experience</w:t>
            </w:r>
          </w:p>
          <w:p w14:paraId="4E7796F1" w14:textId="06594713" w:rsidR="00386F49" w:rsidRDefault="00120840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Designed and developed solution for persisting user application preferences through a micro se</w:t>
            </w:r>
            <w:r w:rsidR="001242C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rvice using a mongo data store; p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resented during company hackathon and was approved </w:t>
            </w:r>
            <w:r w:rsidR="00D66A5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for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implementation</w:t>
            </w:r>
          </w:p>
          <w:p w14:paraId="772C9C0E" w14:textId="11839DFD" w:rsidR="007535A7" w:rsidRPr="00CD43E5" w:rsidRDefault="00120840" w:rsidP="00386F49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Organized lunch and learn on Angular practices, standards, and </w:t>
            </w:r>
            <w:r w:rsidR="005A07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problems/</w:t>
            </w:r>
            <w:r w:rsidR="00387521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solutions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providing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the team with 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collaborative atmosphere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increasing knowledge and promoting work culture</w:t>
            </w:r>
          </w:p>
          <w:p w14:paraId="5EA5B237" w14:textId="77777777" w:rsidR="00393FE3" w:rsidRPr="00393FE3" w:rsidRDefault="00393FE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  <w:sz w:val="10"/>
              </w:rPr>
            </w:pPr>
          </w:p>
          <w:p w14:paraId="048FAEDE" w14:textId="7C3E2D8B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E341C6">
              <w:rPr>
                <w:rFonts w:ascii="Arial Black" w:hAnsi="Arial Black"/>
                <w:color w:val="000000" w:themeColor="text1"/>
                <w:sz w:val="16"/>
                <w:szCs w:val="22"/>
              </w:rPr>
              <w:t xml:space="preserve">Senior </w:t>
            </w:r>
            <w:r w:rsidR="0071383E" w:rsidRPr="00E341C6">
              <w:rPr>
                <w:rFonts w:ascii="Arial Black" w:hAnsi="Arial Black"/>
                <w:color w:val="000000" w:themeColor="text1"/>
                <w:sz w:val="16"/>
                <w:szCs w:val="22"/>
              </w:rPr>
              <w:t>Software Engineer</w:t>
            </w:r>
            <w:r w:rsidRPr="00E341C6">
              <w:rPr>
                <w:rFonts w:ascii="Calibri" w:hAnsi="Calibri"/>
                <w:color w:val="000000" w:themeColor="text1"/>
                <w:sz w:val="16"/>
                <w:szCs w:val="22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="00212231">
              <w:rPr>
                <w:rFonts w:ascii="Calibri" w:hAnsi="Calibri"/>
                <w:color w:val="000000" w:themeColor="text1"/>
              </w:rPr>
              <w:t xml:space="preserve">     </w:t>
            </w:r>
            <w:r w:rsidR="00E341C6">
              <w:rPr>
                <w:rFonts w:ascii="Calibri" w:hAnsi="Calibri"/>
                <w:color w:val="000000" w:themeColor="text1"/>
              </w:rPr>
              <w:t xml:space="preserve">  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="005B41AE" w:rsidRPr="003F07BB">
              <w:rPr>
                <w:rFonts w:ascii="Arial Black" w:hAnsi="Arial Black"/>
                <w:color w:val="6E6E6E" w:themeColor="accent1" w:themeShade="80"/>
                <w:sz w:val="16"/>
              </w:rPr>
              <w:t>2015</w:t>
            </w:r>
            <w:r w:rsidR="005B41AE">
              <w:rPr>
                <w:rFonts w:ascii="Arial Black" w:hAnsi="Arial Black"/>
                <w:color w:val="6E6E6E" w:themeColor="accent1" w:themeShade="80"/>
                <w:sz w:val="16"/>
              </w:rPr>
              <w:t xml:space="preserve">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</w:rPr>
              <w:t>June 2018</w:t>
            </w:r>
          </w:p>
          <w:p w14:paraId="17341FEE" w14:textId="52039D0E" w:rsidR="005C21B8" w:rsidRPr="007F56F5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  <w:r w:rsidR="00A72B2A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7CE0D459" w14:textId="36B5F1B8" w:rsidR="00425B57" w:rsidRDefault="00A17846" w:rsidP="00425B57">
            <w:pPr>
              <w:pStyle w:val="BlockText"/>
              <w:numPr>
                <w:ilvl w:val="0"/>
                <w:numId w:val="9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Focused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our core platform</w:t>
            </w:r>
            <w:r w:rsidR="00CE65EF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taking part in solution design and implementation of RESTful web services as par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 of </w:t>
            </w:r>
            <w:r w:rsidR="007F5CA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push for a more </w:t>
            </w:r>
            <w:r w:rsidR="0074335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micro </w:t>
            </w:r>
            <w:r w:rsidR="00444F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service-oriented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architecture </w:t>
            </w:r>
            <w:r w:rsidR="00730C2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Spring Boot, </w:t>
            </w:r>
            <w:r w:rsidR="003A473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Kafka</w:t>
            </w:r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JPA, and Docker</w:t>
            </w:r>
          </w:p>
          <w:p w14:paraId="4A7E4421" w14:textId="7FA64A8D" w:rsidR="0050558A" w:rsidRPr="002B204A" w:rsidRDefault="00A17846" w:rsidP="00425B5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anaged onboarding for 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team members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including mentorship and best practices. In </w:t>
            </w:r>
            <w:r w:rsidR="00444F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addition,</w:t>
            </w:r>
            <w:r w:rsidR="006201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manage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 </w:t>
            </w:r>
            <w:r w:rsidR="0050799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ongoing relationships with major carriers like 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Sprint/T-Mobile/Verizon/AT&amp;T</w:t>
            </w:r>
          </w:p>
          <w:p w14:paraId="3D932F9B" w14:textId="45D6C01A" w:rsidR="00A17EE5" w:rsidRPr="0045040D" w:rsidRDefault="00A17846" w:rsidP="00A17EE5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Worked 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internal tool develop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ment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vendor API integrations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for M2M architecture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and UI/UX enhancements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successfully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collaborating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with distributed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teams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to drive </w:t>
            </w:r>
            <w:r w:rsidR="008C565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consistent 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feature delivery</w:t>
            </w:r>
          </w:p>
          <w:p w14:paraId="09C7CD48" w14:textId="36E68DB2" w:rsidR="0062113D" w:rsidRDefault="000453B7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Owned the development and successful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rollout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SIM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management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features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for new vendors/partners,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which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decreased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device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airtime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costs</w:t>
            </w:r>
            <w:r w:rsidR="00FD589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up to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fifty percent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team’s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involvement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the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process</w:t>
            </w:r>
          </w:p>
          <w:p w14:paraId="2FD83ECF" w14:textId="09F95794" w:rsidR="00CA527A" w:rsidRPr="0045040D" w:rsidRDefault="00CA527A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CA527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Collaborated with core platform team to design architecture for new features</w:t>
            </w:r>
          </w:p>
          <w:p w14:paraId="6A0FB046" w14:textId="77777777" w:rsidR="00654B52" w:rsidRPr="00654B52" w:rsidRDefault="00654B5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6A936C98" w14:textId="758CBD73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22"/>
              </w:rPr>
              <w:t>Software Developer</w:t>
            </w:r>
            <w:r w:rsidRPr="00E341C6">
              <w:rPr>
                <w:rFonts w:ascii="Calibri" w:hAnsi="Calibri"/>
                <w:color w:val="auto"/>
                <w:sz w:val="16"/>
                <w:szCs w:val="22"/>
              </w:rPr>
              <w:t xml:space="preserve"> </w:t>
            </w:r>
            <w:r w:rsidRPr="002B0096">
              <w:rPr>
                <w:rFonts w:ascii="Calibri" w:hAnsi="Calibri"/>
                <w:color w:val="auto"/>
                <w:sz w:val="18"/>
              </w:rPr>
              <w:t xml:space="preserve">                                                    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           </w:t>
            </w:r>
            <w:r w:rsidR="00EB2BA0" w:rsidRPr="002B0096">
              <w:rPr>
                <w:rFonts w:ascii="Calibri" w:hAnsi="Calibri"/>
                <w:color w:val="auto"/>
                <w:sz w:val="18"/>
              </w:rPr>
              <w:t xml:space="preserve">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</w:t>
            </w:r>
            <w:r w:rsidR="003F07BB" w:rsidRPr="002B0096">
              <w:rPr>
                <w:rFonts w:ascii="Calibri" w:hAnsi="Calibri"/>
                <w:color w:val="auto"/>
                <w:sz w:val="18"/>
              </w:rPr>
              <w:t xml:space="preserve">     </w:t>
            </w:r>
            <w:r w:rsidR="00212231">
              <w:rPr>
                <w:rFonts w:ascii="Calibri" w:hAnsi="Calibri"/>
                <w:color w:val="auto"/>
                <w:sz w:val="18"/>
              </w:rPr>
              <w:t xml:space="preserve">      </w:t>
            </w:r>
            <w:r w:rsidR="00E341C6">
              <w:rPr>
                <w:rFonts w:ascii="Calibri" w:hAnsi="Calibri"/>
                <w:color w:val="auto"/>
                <w:sz w:val="18"/>
              </w:rPr>
              <w:t xml:space="preserve">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July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0B51193E" w:rsidR="00706017" w:rsidRPr="007F56F5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  <w:r w:rsidR="008A15B2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br/>
            </w:r>
          </w:p>
          <w:p w14:paraId="111E226D" w14:textId="1C3613BB" w:rsidR="008C52C6" w:rsidRPr="002310E2" w:rsidRDefault="0030425C" w:rsidP="002310E2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Arial Black" w:hAnsi="Arial Black"/>
                <w:color w:val="1B90E4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wned 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nd maintained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high </w:t>
            </w:r>
            <w:r w:rsidR="004354D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visibility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maturing application dealing with Reference Data Consolidation as well as support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over five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other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applications within 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the company’s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data access layer</w:t>
            </w:r>
          </w:p>
          <w:p w14:paraId="7E87FC02" w14:textId="44B423FD" w:rsidR="00870735" w:rsidRDefault="005241E3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>A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utomated test data </w:t>
            </w:r>
            <w:r w:rsidR="001B419D">
              <w:rPr>
                <w:rFonts w:ascii="Calibri" w:hAnsi="Calibri"/>
                <w:b/>
                <w:color w:val="6C6C6C"/>
                <w:sz w:val="16"/>
                <w:szCs w:val="16"/>
              </w:rPr>
              <w:t>setup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by incorporat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ing real time data through Java,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reducing testing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setup time from hours to minutes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; this also reduced scripts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>and manual inputs required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to complete 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E2E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integration tests</w:t>
            </w:r>
            <w:r w:rsidR="0062113D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19869BA1" w14:textId="68E2A75D" w:rsidR="00A93772" w:rsidRDefault="00A93772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A93772">
              <w:rPr>
                <w:rFonts w:ascii="Calibri" w:hAnsi="Calibri"/>
                <w:b/>
                <w:color w:val="6C6C6C"/>
                <w:sz w:val="16"/>
                <w:szCs w:val="16"/>
              </w:rPr>
              <w:t>Piloted disaster recovery automation efforts, utilized HP Operations Orchestration studio to create release engineering processes to minimize manual inputs and reduce resources on call</w:t>
            </w:r>
          </w:p>
          <w:p w14:paraId="1015C131" w14:textId="40F5546D" w:rsidR="00386F49" w:rsidRDefault="00746758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Led </w:t>
            </w:r>
            <w:r w:rsidR="0006210F">
              <w:rPr>
                <w:rFonts w:ascii="Calibri" w:hAnsi="Calibri"/>
                <w:b/>
                <w:color w:val="6C6C6C"/>
                <w:sz w:val="16"/>
                <w:szCs w:val="16"/>
              </w:rPr>
              <w:t>integration</w:t>
            </w: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with vendor-developed IRA to connect to systems for automating data setup, effectively reducing manual setup process from weeks to minutes</w:t>
            </w:r>
            <w:r w:rsidR="00870735" w:rsidRPr="0087073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450B4459" w14:textId="374789A0" w:rsidR="002B204A" w:rsidRPr="002310E2" w:rsidRDefault="00386F49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386F49">
              <w:rPr>
                <w:rFonts w:ascii="Calibri" w:hAnsi="Calibri"/>
                <w:b/>
                <w:color w:val="6C6C6C"/>
                <w:sz w:val="16"/>
                <w:szCs w:val="16"/>
              </w:rPr>
              <w:t>Identified issues with deployment process, learned and implemented UNIX shell scripts to automate deployment process in application environments to reduce deployment errors and overall execution time</w:t>
            </w:r>
            <w:r w:rsidR="00AE41C3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br/>
            </w:r>
          </w:p>
          <w:bookmarkEnd w:id="0"/>
          <w:p w14:paraId="349D0007" w14:textId="65077829" w:rsidR="00712044" w:rsidRPr="00712044" w:rsidRDefault="00712044" w:rsidP="00151F1C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E341C6" w:rsidRDefault="00B819B4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720" w:right="-67" w:hanging="735"/>
              <w:rPr>
                <w:rFonts w:ascii="Arial Black" w:hAnsi="Arial Black"/>
                <w:color w:val="1B90E4"/>
                <w:sz w:val="16"/>
                <w:szCs w:val="22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2"/>
              </w:rPr>
              <w:t>INFORMATION</w:t>
            </w:r>
          </w:p>
          <w:tbl>
            <w:tblPr>
              <w:tblStyle w:val="TableGrid"/>
              <w:tblW w:w="38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11"/>
              <w:gridCol w:w="2604"/>
            </w:tblGrid>
            <w:tr w:rsidR="00D33D08" w14:paraId="7EC1B7F3" w14:textId="77777777" w:rsidTr="003D0B13">
              <w:trPr>
                <w:trHeight w:val="68"/>
              </w:trPr>
              <w:tc>
                <w:tcPr>
                  <w:tcW w:w="1211" w:type="dxa"/>
                </w:tcPr>
                <w:p w14:paraId="68BAD79E" w14:textId="7B7249C4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0C2D389A" w14:textId="0667FFD3" w:rsidR="00D33D08" w:rsidRPr="003D0B13" w:rsidRDefault="00161159" w:rsidP="003D0B13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6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</w:tc>
              <w:tc>
                <w:tcPr>
                  <w:tcW w:w="2604" w:type="dxa"/>
                </w:tcPr>
                <w:p w14:paraId="1EEA29A0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3DE113CF" w14:textId="6D36BE4A" w:rsidR="00D33D08" w:rsidRPr="003D0B13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5E716C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FB6310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avarghese.me</w:t>
                  </w:r>
                  <w:r w:rsidR="00AC03B1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/resume</w:t>
                  </w:r>
                </w:p>
              </w:tc>
            </w:tr>
          </w:tbl>
          <w:p w14:paraId="62007256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189D9A5" w14:textId="4AF04AD4" w:rsidR="00B75A1C" w:rsidRPr="007B754C" w:rsidRDefault="00B75A1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auto"/>
                <w:sz w:val="16"/>
                <w:szCs w:val="22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2"/>
              </w:rPr>
              <w:t>OPEN</w:t>
            </w:r>
            <w:r w:rsidRPr="00E341C6">
              <w:rPr>
                <w:rFonts w:ascii="Arial Black" w:hAnsi="Arial Black"/>
                <w:color w:val="auto"/>
                <w:sz w:val="16"/>
                <w:szCs w:val="22"/>
              </w:rPr>
              <w:t xml:space="preserve"> </w:t>
            </w:r>
            <w:r w:rsidRPr="007B754C">
              <w:rPr>
                <w:rFonts w:ascii="Arial Black" w:hAnsi="Arial Black"/>
                <w:color w:val="1B90E4"/>
                <w:sz w:val="16"/>
                <w:szCs w:val="22"/>
              </w:rPr>
              <w:t>SOURCE</w:t>
            </w:r>
          </w:p>
          <w:p w14:paraId="37923E06" w14:textId="729C8659" w:rsidR="0085723F" w:rsidRPr="00E341C6" w:rsidRDefault="0085723F" w:rsidP="0085723F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  <w:szCs w:val="16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6"/>
              </w:rPr>
              <w:t>Personal Website</w:t>
            </w:r>
          </w:p>
          <w:p w14:paraId="549B05B2" w14:textId="5AA4BA11" w:rsidR="0085723F" w:rsidRPr="002B204A" w:rsidRDefault="0085723F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My personal website. Utilized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Jade,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HTML5, Typescript, SCSS, Gulp, Bower, 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Node,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Express, Travis-CI. Hosted on GitHub!</w:t>
            </w:r>
          </w:p>
          <w:p w14:paraId="462F4248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55D98D6" w14:textId="3852F781" w:rsidR="00D4272F" w:rsidRPr="00E341C6" w:rsidRDefault="00306F5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16"/>
                <w:szCs w:val="22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2"/>
              </w:rPr>
              <w:t xml:space="preserve">LATEST </w:t>
            </w:r>
            <w:r w:rsidR="00D4272F" w:rsidRPr="00E341C6">
              <w:rPr>
                <w:rFonts w:ascii="Arial Black" w:hAnsi="Arial Black"/>
                <w:color w:val="1B90E4"/>
                <w:sz w:val="16"/>
                <w:szCs w:val="22"/>
              </w:rPr>
              <w:t>PROJECTS</w:t>
            </w:r>
          </w:p>
          <w:p w14:paraId="7F0BD17B" w14:textId="01BB64C5" w:rsidR="004A22C9" w:rsidRPr="00E341C6" w:rsidRDefault="005535D3" w:rsidP="004A22C9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2"/>
                <w:szCs w:val="22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22"/>
              </w:rPr>
              <w:t>ISC Portal</w:t>
            </w:r>
          </w:p>
          <w:p w14:paraId="61EDE8E0" w14:textId="0A87E71C" w:rsidR="004A22C9" w:rsidRPr="00E01858" w:rsidRDefault="00CA5E08" w:rsidP="004A22C9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  <w:sz w:val="8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&amp; Material redesign of customer portal from JSF. 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Utilized</w:t>
            </w:r>
            <w:r w:rsidR="004A22C9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Angular 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8</w:t>
            </w:r>
            <w:r w:rsidR="004A22C9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E4AE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spring boot microservices, </w:t>
            </w:r>
            <w:r w:rsidR="003D0A6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various vender APIs, </w:t>
            </w:r>
            <w:r w:rsidR="00FF491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docker,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Kubernetes</w:t>
            </w:r>
            <w:r w:rsidR="00FF491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enkins</w:t>
            </w:r>
            <w:r w:rsidR="004A22C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br/>
            </w:r>
          </w:p>
          <w:p w14:paraId="13C1B3C9" w14:textId="56ED8BC4" w:rsidR="00D4272F" w:rsidRPr="002B0096" w:rsidRDefault="00F536D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22"/>
              </w:rPr>
              <w:t>UBI Pilot</w:t>
            </w:r>
            <w:r w:rsidR="00C17626" w:rsidRPr="002B0096">
              <w:rPr>
                <w:rFonts w:ascii="Arial Black" w:hAnsi="Arial Black"/>
                <w:color w:val="auto"/>
                <w:sz w:val="18"/>
              </w:rPr>
              <w:t xml:space="preserve">  </w:t>
            </w:r>
            <w:r w:rsidR="00D4272F" w:rsidRPr="002B0096">
              <w:rPr>
                <w:rFonts w:ascii="Arial Black" w:hAnsi="Arial Black"/>
                <w:color w:val="auto"/>
                <w:sz w:val="18"/>
              </w:rPr>
              <w:t xml:space="preserve"> </w:t>
            </w:r>
          </w:p>
          <w:p w14:paraId="0969A7EE" w14:textId="26AA6F1A" w:rsidR="00347935" w:rsidRPr="00E01858" w:rsidRDefault="00B455F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8"/>
                <w:szCs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Java </w:t>
            </w:r>
            <w:r w:rsidR="006F7EC0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micro service</w:t>
            </w:r>
            <w:r w:rsidR="007F629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architecture </w:t>
            </w:r>
            <w:r w:rsidR="0089718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redesign to support scaling of reporting abilities for our customer solutions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.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Building</w:t>
            </w:r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with scalability, resiliency, and distributed computing in mind.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Utilized </w:t>
            </w:r>
            <w:r w:rsidR="0085756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AWS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Kafka, Flink, MySql, Spring Boot, Frisby, </w:t>
            </w:r>
            <w:r w:rsidR="00D6573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Gradle, D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ocker</w:t>
            </w:r>
            <w:r w:rsidR="00796B8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br/>
            </w:r>
          </w:p>
          <w:p w14:paraId="33761948" w14:textId="5299BC4E" w:rsidR="007D7774" w:rsidRPr="00E341C6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6"/>
                <w:szCs w:val="22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22"/>
              </w:rPr>
              <w:t>Nspire Platform</w:t>
            </w:r>
          </w:p>
          <w:p w14:paraId="1F5AD085" w14:textId="10D03510" w:rsidR="00D32C04" w:rsidRPr="002B204A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 w:rsidR="00C950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/Grails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internal company operations such as warehousing,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tier 2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support, problem diagnosis, and migration operations.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linux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servers, tomcat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server, MySql, MongoDB, Elastic Search, RabbitMQ,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dis, 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various vender APIs</w:t>
            </w:r>
          </w:p>
          <w:p w14:paraId="0704A29F" w14:textId="77777777" w:rsidR="00DE295B" w:rsidRPr="00472B09" w:rsidRDefault="00DE295B" w:rsidP="00DE295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189A1121" w14:textId="11694B72" w:rsidR="00DE295B" w:rsidRPr="00E41D1C" w:rsidRDefault="00DE295B" w:rsidP="00DE295B">
            <w:pPr>
              <w:pStyle w:val="Heading1"/>
              <w:tabs>
                <w:tab w:val="left" w:pos="-108"/>
                <w:tab w:val="left" w:pos="216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4"/>
              </w:rPr>
              <w:t xml:space="preserve">SKILLS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[</w:t>
            </w:r>
            <w:r w:rsidRPr="00E506BE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 xml:space="preserve">Listed </w:t>
            </w:r>
            <w:r w:rsidR="003D0B13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 xml:space="preserve">by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experience level</w:t>
            </w:r>
            <w:r w:rsidRPr="006D7DC1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]</w:t>
            </w:r>
          </w:p>
          <w:p w14:paraId="698FE532" w14:textId="77777777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4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Languages</w:t>
            </w:r>
          </w:p>
          <w:p w14:paraId="18EC3C57" w14:textId="3EB063C3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4"/>
                <w:szCs w:val="22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Java/J2EE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 xml:space="preserve">/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JavaScript ES5/ES6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TypeScript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Shell </w:t>
            </w:r>
            <w:r w:rsidR="00AF3643">
              <w:rPr>
                <w:rFonts w:ascii="Arial Black" w:hAnsi="Arial Black"/>
                <w:color w:val="auto"/>
                <w:sz w:val="18"/>
                <w:szCs w:val="16"/>
              </w:rPr>
              <w:br/>
            </w: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Source</w:t>
            </w:r>
            <w:r w:rsidRPr="00E341C6">
              <w:rPr>
                <w:rFonts w:ascii="Arial Black" w:hAnsi="Arial Black"/>
                <w:color w:val="0080FF"/>
                <w:sz w:val="16"/>
                <w:szCs w:val="14"/>
              </w:rPr>
              <w:t xml:space="preserve"> </w:t>
            </w: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Control</w:t>
            </w:r>
          </w:p>
          <w:p w14:paraId="39D382F0" w14:textId="0762844B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hub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Bitbucket </w:t>
            </w:r>
          </w:p>
          <w:p w14:paraId="025306E9" w14:textId="77777777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4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Frameworks &amp; Architecture</w:t>
            </w:r>
          </w:p>
          <w:p w14:paraId="463CC454" w14:textId="5682F709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Agile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Scrum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8F68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 Services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Spring Boot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REST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Hibernate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Event Driven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F5763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4F5763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417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Domain Driven</w:t>
            </w:r>
            <w:r w:rsidR="0075764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2444A063" w14:textId="77777777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6"/>
                <w:szCs w:val="14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Front</w:t>
            </w:r>
            <w:r w:rsidRPr="00E341C6">
              <w:rPr>
                <w:rFonts w:ascii="Arial Black" w:hAnsi="Arial Black"/>
                <w:color w:val="404040" w:themeColor="text1" w:themeTint="BF"/>
                <w:sz w:val="16"/>
                <w:szCs w:val="14"/>
              </w:rPr>
              <w:t xml:space="preserve"> </w:t>
            </w: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End</w:t>
            </w:r>
          </w:p>
          <w:p w14:paraId="77C9C696" w14:textId="7BDDE750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</w:t>
            </w:r>
            <w:r w:rsidR="003D0B1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15+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NPM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JSON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CSS3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SCSS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HMTL5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12D4536B" w14:textId="77777777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4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Back End</w:t>
            </w:r>
          </w:p>
          <w:p w14:paraId="7690EB23" w14:textId="7F2D6EF4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JPA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="009F3F5E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MyBatis</w:t>
            </w:r>
            <w:proofErr w:type="spellEnd"/>
            <w:r w:rsidR="009F3F5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9F3F5E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9F3F5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Liquibase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Oracle 11g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JDBC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3E00892B" w14:textId="77777777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4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Testing</w:t>
            </w:r>
          </w:p>
          <w:p w14:paraId="359B0B84" w14:textId="156CCCD9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JUnit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Karma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Jasmine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18159914" w14:textId="77777777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4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Build</w:t>
            </w:r>
            <w:r w:rsidRPr="00E341C6">
              <w:rPr>
                <w:rFonts w:ascii="Arial Black" w:hAnsi="Arial Black"/>
                <w:color w:val="595959" w:themeColor="text2" w:themeTint="A6"/>
                <w:sz w:val="16"/>
                <w:szCs w:val="14"/>
              </w:rPr>
              <w:t xml:space="preserve"> </w:t>
            </w: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and Automation</w:t>
            </w:r>
          </w:p>
          <w:p w14:paraId="0F9E4ABE" w14:textId="0428049D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4"/>
                <w:szCs w:val="22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Jenkins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Maven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Nexus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amboo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Sonar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Ant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Tools</w:t>
            </w:r>
          </w:p>
          <w:p w14:paraId="46A61086" w14:textId="3424B746" w:rsidR="00DE295B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1B90E4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IntelliJ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Eclipse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Postman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SoapUI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Chrome Dev Tools</w:t>
            </w:r>
          </w:p>
          <w:p w14:paraId="6BD4B2AD" w14:textId="77777777" w:rsidR="00DE295B" w:rsidRPr="00E341C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  <w:szCs w:val="22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Data Monitoring</w:t>
            </w:r>
          </w:p>
          <w:p w14:paraId="1D92F2C1" w14:textId="30221E15" w:rsidR="00F33230" w:rsidRDefault="00F8654A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1B90E4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Elastic </w:t>
            </w:r>
            <w:r w:rsidR="00DE295B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E295B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E295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Kibana </w:t>
            </w:r>
          </w:p>
          <w:p w14:paraId="4AB5B271" w14:textId="77777777" w:rsidR="00F33230" w:rsidRPr="00E341C6" w:rsidRDefault="00F33230" w:rsidP="00F3323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szCs w:val="22"/>
              </w:rPr>
            </w:pPr>
            <w:r w:rsidRPr="00E341C6">
              <w:rPr>
                <w:rFonts w:ascii="Arial Black" w:hAnsi="Arial Black"/>
                <w:color w:val="auto"/>
                <w:sz w:val="16"/>
                <w:szCs w:val="14"/>
              </w:rPr>
              <w:t>Interests</w:t>
            </w:r>
          </w:p>
          <w:p w14:paraId="59B727E2" w14:textId="4213ED04" w:rsidR="00B72A4E" w:rsidRDefault="00622AC9" w:rsidP="00F3323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ChatGPT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CoPilot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 </w:t>
            </w:r>
            <w:r w:rsidR="00F3323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F33230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F3323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AWS </w:t>
            </w:r>
            <w:r w:rsidR="00541588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541588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54158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Kubernetes</w:t>
            </w:r>
            <w:r w:rsidR="00D6173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6173A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6173A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D6173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Docker</w:t>
            </w:r>
          </w:p>
          <w:p w14:paraId="32BDF859" w14:textId="77777777" w:rsidR="00FD05B0" w:rsidRDefault="00FD05B0" w:rsidP="00F3323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</w:p>
          <w:p w14:paraId="3CED3990" w14:textId="77777777" w:rsidR="00FD05B0" w:rsidRPr="00E341C6" w:rsidRDefault="00FD05B0" w:rsidP="00FD05B0">
            <w:pPr>
              <w:pStyle w:val="BlockText"/>
              <w:spacing w:line="240" w:lineRule="auto"/>
              <w:ind w:left="-18" w:right="-107"/>
              <w:rPr>
                <w:rFonts w:ascii="Calibri" w:hAnsi="Calibri" w:cs="Arial"/>
                <w:b/>
                <w:color w:val="6E6E6E" w:themeColor="accent1" w:themeShade="80"/>
                <w:sz w:val="10"/>
                <w:szCs w:val="22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0"/>
              </w:rPr>
              <w:t>EDUCATION</w:t>
            </w:r>
          </w:p>
          <w:p w14:paraId="73C60ADF" w14:textId="77777777" w:rsidR="00FD05B0" w:rsidRPr="00E341C6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  <w:sz w:val="16"/>
                <w:szCs w:val="22"/>
              </w:rPr>
            </w:pPr>
            <w:r w:rsidRPr="00E341C6">
              <w:rPr>
                <w:rFonts w:ascii="Arial Black" w:hAnsi="Arial Black"/>
                <w:color w:val="000000" w:themeColor="text2"/>
                <w:sz w:val="16"/>
                <w:szCs w:val="22"/>
              </w:rPr>
              <w:t>Graduated May 2012</w:t>
            </w:r>
          </w:p>
          <w:p w14:paraId="0F9C0ABF" w14:textId="77777777" w:rsidR="00FD05B0" w:rsidRPr="00E41D1C" w:rsidRDefault="00FD05B0" w:rsidP="00FD05B0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7054ECEB" w14:textId="77777777" w:rsidR="00FD05B0" w:rsidRPr="003C142F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C142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University of Texas at Dallas – Richardson, Texas</w:t>
            </w:r>
          </w:p>
          <w:p w14:paraId="0511E1AB" w14:textId="77777777" w:rsidR="00FD05B0" w:rsidRPr="00654B52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1A0B1EFC" w14:textId="77777777" w:rsidR="00FD05B0" w:rsidRPr="00E341C6" w:rsidRDefault="00FD05B0" w:rsidP="00FD05B0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16"/>
                <w:szCs w:val="22"/>
              </w:rPr>
            </w:pPr>
            <w:r w:rsidRPr="00E341C6">
              <w:rPr>
                <w:rFonts w:ascii="Arial Black" w:hAnsi="Arial Black"/>
                <w:color w:val="1B90E4"/>
                <w:sz w:val="16"/>
                <w:szCs w:val="22"/>
              </w:rPr>
              <w:t>ACHIEVEMENTS</w:t>
            </w:r>
          </w:p>
          <w:p w14:paraId="37B0766D" w14:textId="77777777" w:rsidR="00FD05B0" w:rsidRPr="002B0096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US Patent 9491178 B2</w:t>
            </w:r>
          </w:p>
          <w:p w14:paraId="07BBF504" w14:textId="77777777" w:rsidR="00FD05B0" w:rsidRPr="00E341C6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341C6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45209DA6" w14:textId="50B33D85" w:rsidR="00FD05B0" w:rsidRPr="0048460F" w:rsidRDefault="00FD05B0" w:rsidP="00FD05B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Published November 2016</w:t>
            </w:r>
            <w:r>
              <w:rPr>
                <w:rFonts w:ascii="Calibri" w:hAnsi="Calibri" w:cs="Arial"/>
                <w:b/>
                <w:color w:val="6E6E6E" w:themeColor="accent1" w:themeShade="80"/>
              </w:rPr>
              <w:t>,</w:t>
            </w:r>
            <w:r w:rsidRPr="00712044">
              <w:rPr>
                <w:rFonts w:ascii="Calibri" w:hAnsi="Calibri" w:cs="Arial"/>
                <w:b/>
                <w:color w:val="6E6E6E"/>
              </w:rPr>
              <w:t xml:space="preserve"> </w:t>
            </w:r>
            <w:hyperlink r:id="rId7" w:history="1">
              <w:r w:rsidRPr="00712044">
                <w:rPr>
                  <w:rStyle w:val="Hyperlink"/>
                  <w:rFonts w:ascii="Calibri" w:hAnsi="Calibri" w:cs="Arial"/>
                  <w:b/>
                  <w:color w:val="6E6E6E"/>
                  <w:sz w:val="16"/>
                </w:rPr>
                <w:t>https://www.google.com/patents/US9491178</w:t>
              </w:r>
            </w:hyperlink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523D6C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EC595" w14:textId="77777777" w:rsidR="00523D6C" w:rsidRDefault="00523D6C">
      <w:pPr>
        <w:spacing w:after="0" w:line="240" w:lineRule="auto"/>
      </w:pPr>
      <w:r>
        <w:separator/>
      </w:r>
    </w:p>
  </w:endnote>
  <w:endnote w:type="continuationSeparator" w:id="0">
    <w:p w14:paraId="182257B2" w14:textId="77777777" w:rsidR="00523D6C" w:rsidRDefault="00523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A196" w14:textId="77777777" w:rsidR="00523D6C" w:rsidRDefault="00523D6C">
      <w:pPr>
        <w:spacing w:after="0" w:line="240" w:lineRule="auto"/>
      </w:pPr>
      <w:r>
        <w:separator/>
      </w:r>
    </w:p>
  </w:footnote>
  <w:footnote w:type="continuationSeparator" w:id="0">
    <w:p w14:paraId="7340F19B" w14:textId="77777777" w:rsidR="00523D6C" w:rsidRDefault="00523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965FF5" w:rsidRPr="00E341C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rFonts w:ascii="Arial" w:hAnsi="Arial" w:cs="Arial"/>
              <w:b/>
              <w:color w:val="1B90E4"/>
              <w:sz w:val="22"/>
              <w:szCs w:val="14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52B4589F" w14:textId="2B400F82" w:rsidR="00965FF5" w:rsidRPr="00E341C6" w:rsidRDefault="00750D70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rFonts w:ascii="Arial" w:hAnsi="Arial" w:cs="Arial"/>
                  <w:color w:val="000000" w:themeColor="text1"/>
                  <w:sz w:val="22"/>
                  <w:szCs w:val="14"/>
                </w:rPr>
              </w:pPr>
              <w:r w:rsidRPr="00E341C6">
                <w:rPr>
                  <w:rFonts w:ascii="Arial" w:hAnsi="Arial" w:cs="Arial"/>
                  <w:b/>
                  <w:color w:val="1B90E4"/>
                  <w:sz w:val="22"/>
                  <w:szCs w:val="14"/>
                </w:rPr>
                <w:br/>
              </w:r>
              <w:r w:rsidRPr="00E341C6">
                <w:rPr>
                  <w:rFonts w:ascii="Arial" w:hAnsi="Arial" w:cs="Arial"/>
                  <w:b/>
                  <w:color w:val="1B90E4"/>
                  <w:sz w:val="22"/>
                  <w:szCs w:val="14"/>
                </w:rPr>
                <w:br/>
              </w:r>
              <w:r w:rsidRPr="00E341C6">
                <w:rPr>
                  <w:rFonts w:ascii="Arial" w:hAnsi="Arial" w:cs="Arial"/>
                  <w:b/>
                  <w:color w:val="1B90E4"/>
                  <w:sz w:val="22"/>
                  <w:szCs w:val="14"/>
                </w:rPr>
                <w:br/>
                <w:t>ARUN VARGHESE</w:t>
              </w:r>
            </w:p>
          </w:sdtContent>
        </w:sdt>
        <w:p w14:paraId="7E564FB9" w14:textId="002F9F4B" w:rsidR="00965FF5" w:rsidRPr="00E341C6" w:rsidRDefault="00000000" w:rsidP="001A3B0B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16"/>
              <w:szCs w:val="18"/>
            </w:rPr>
          </w:pPr>
          <w:sdt>
            <w:sdtPr>
              <w:rPr>
                <w:rFonts w:ascii="Arial Black" w:hAnsi="Arial Black"/>
                <w:color w:val="000000" w:themeColor="text2"/>
                <w:sz w:val="14"/>
                <w:szCs w:val="4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r w:rsidR="00750D70" w:rsidRPr="00E341C6">
                <w:rPr>
                  <w:rFonts w:ascii="Arial Black" w:hAnsi="Arial Black"/>
                  <w:color w:val="000000" w:themeColor="text2"/>
                  <w:sz w:val="14"/>
                  <w:szCs w:val="4"/>
                  <w:lang w:eastAsia="ja-JP"/>
                </w:rPr>
                <w:t>SENIOR SOFTWARE ENGINEER – PLANO, TX</w:t>
              </w:r>
              <w:r w:rsidR="00750D70" w:rsidRPr="00E341C6">
                <w:rPr>
                  <w:rFonts w:ascii="Arial Black" w:hAnsi="Arial Black"/>
                  <w:color w:val="000000" w:themeColor="text2"/>
                  <w:sz w:val="14"/>
                  <w:szCs w:val="4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965FF5" w:rsidRPr="00E341C6" w:rsidRDefault="00965FF5" w:rsidP="00A10470">
    <w:pPr>
      <w:pStyle w:val="Header"/>
      <w:ind w:left="180"/>
      <w:rPr>
        <w:sz w:val="16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 w15:restartNumberingAfterBreak="0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 w15:restartNumberingAfterBreak="0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 w15:restartNumberingAfterBreak="0">
    <w:nsid w:val="03267CEC"/>
    <w:multiLevelType w:val="hybridMultilevel"/>
    <w:tmpl w:val="5A20DA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A5456"/>
    <w:multiLevelType w:val="multilevel"/>
    <w:tmpl w:val="22B4BD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354"/>
    <w:multiLevelType w:val="hybridMultilevel"/>
    <w:tmpl w:val="FEAEE8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07136"/>
    <w:multiLevelType w:val="hybridMultilevel"/>
    <w:tmpl w:val="F020AA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8B40D0"/>
    <w:multiLevelType w:val="hybridMultilevel"/>
    <w:tmpl w:val="41C490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77D38"/>
    <w:multiLevelType w:val="hybridMultilevel"/>
    <w:tmpl w:val="8BA80C0A"/>
    <w:lvl w:ilvl="0" w:tplc="5BDEC9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F7F7F" w:themeColor="text1" w:themeTint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4C0233"/>
    <w:multiLevelType w:val="hybridMultilevel"/>
    <w:tmpl w:val="0986B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3931139">
    <w:abstractNumId w:val="2"/>
  </w:num>
  <w:num w:numId="2" w16cid:durableId="1363170027">
    <w:abstractNumId w:val="2"/>
  </w:num>
  <w:num w:numId="3" w16cid:durableId="1303803078">
    <w:abstractNumId w:val="1"/>
  </w:num>
  <w:num w:numId="4" w16cid:durableId="1949971829">
    <w:abstractNumId w:val="1"/>
  </w:num>
  <w:num w:numId="5" w16cid:durableId="803935893">
    <w:abstractNumId w:val="0"/>
  </w:num>
  <w:num w:numId="6" w16cid:durableId="2045717376">
    <w:abstractNumId w:val="0"/>
  </w:num>
  <w:num w:numId="7" w16cid:durableId="1193107886">
    <w:abstractNumId w:val="0"/>
  </w:num>
  <w:num w:numId="8" w16cid:durableId="698746844">
    <w:abstractNumId w:val="5"/>
  </w:num>
  <w:num w:numId="9" w16cid:durableId="986595626">
    <w:abstractNumId w:val="3"/>
  </w:num>
  <w:num w:numId="10" w16cid:durableId="712537441">
    <w:abstractNumId w:val="8"/>
  </w:num>
  <w:num w:numId="11" w16cid:durableId="23487605">
    <w:abstractNumId w:val="9"/>
  </w:num>
  <w:num w:numId="12" w16cid:durableId="979967587">
    <w:abstractNumId w:val="4"/>
  </w:num>
  <w:num w:numId="13" w16cid:durableId="874928256">
    <w:abstractNumId w:val="10"/>
  </w:num>
  <w:num w:numId="14" w16cid:durableId="1291202626">
    <w:abstractNumId w:val="7"/>
  </w:num>
  <w:num w:numId="15" w16cid:durableId="1074817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956"/>
    <w:rsid w:val="0000406C"/>
    <w:rsid w:val="000371DB"/>
    <w:rsid w:val="00043014"/>
    <w:rsid w:val="000453B7"/>
    <w:rsid w:val="00047CDF"/>
    <w:rsid w:val="0005128A"/>
    <w:rsid w:val="00055274"/>
    <w:rsid w:val="0006210F"/>
    <w:rsid w:val="00062EFE"/>
    <w:rsid w:val="00065717"/>
    <w:rsid w:val="00083F00"/>
    <w:rsid w:val="00087A90"/>
    <w:rsid w:val="00096C88"/>
    <w:rsid w:val="000A3125"/>
    <w:rsid w:val="000A4E7C"/>
    <w:rsid w:val="000B3220"/>
    <w:rsid w:val="000C2AA1"/>
    <w:rsid w:val="000D020C"/>
    <w:rsid w:val="000D1F34"/>
    <w:rsid w:val="000D603E"/>
    <w:rsid w:val="000F5416"/>
    <w:rsid w:val="000F659E"/>
    <w:rsid w:val="00112799"/>
    <w:rsid w:val="00120840"/>
    <w:rsid w:val="001227FB"/>
    <w:rsid w:val="001242AC"/>
    <w:rsid w:val="001242C3"/>
    <w:rsid w:val="00127DF6"/>
    <w:rsid w:val="00130D83"/>
    <w:rsid w:val="00136973"/>
    <w:rsid w:val="001403D7"/>
    <w:rsid w:val="00140619"/>
    <w:rsid w:val="00151F1C"/>
    <w:rsid w:val="00161159"/>
    <w:rsid w:val="00162945"/>
    <w:rsid w:val="00165340"/>
    <w:rsid w:val="00175C07"/>
    <w:rsid w:val="00183977"/>
    <w:rsid w:val="00185B45"/>
    <w:rsid w:val="00187A6A"/>
    <w:rsid w:val="00187B33"/>
    <w:rsid w:val="0019485D"/>
    <w:rsid w:val="00194F1D"/>
    <w:rsid w:val="00197FBB"/>
    <w:rsid w:val="001A3B0B"/>
    <w:rsid w:val="001A428C"/>
    <w:rsid w:val="001A4D31"/>
    <w:rsid w:val="001B0AD3"/>
    <w:rsid w:val="001B1B58"/>
    <w:rsid w:val="001B374F"/>
    <w:rsid w:val="001B419D"/>
    <w:rsid w:val="001B5FB5"/>
    <w:rsid w:val="001C1144"/>
    <w:rsid w:val="001C2956"/>
    <w:rsid w:val="001C2CA2"/>
    <w:rsid w:val="001D1240"/>
    <w:rsid w:val="001D2820"/>
    <w:rsid w:val="001D787C"/>
    <w:rsid w:val="001E239D"/>
    <w:rsid w:val="001E4094"/>
    <w:rsid w:val="001E79E9"/>
    <w:rsid w:val="001F22EB"/>
    <w:rsid w:val="001F69E4"/>
    <w:rsid w:val="00200687"/>
    <w:rsid w:val="00202EFF"/>
    <w:rsid w:val="00204C84"/>
    <w:rsid w:val="00205DE7"/>
    <w:rsid w:val="00207ABD"/>
    <w:rsid w:val="0021100D"/>
    <w:rsid w:val="00212231"/>
    <w:rsid w:val="00212D7A"/>
    <w:rsid w:val="002310E2"/>
    <w:rsid w:val="00234509"/>
    <w:rsid w:val="00244095"/>
    <w:rsid w:val="0026113B"/>
    <w:rsid w:val="0026719C"/>
    <w:rsid w:val="00267625"/>
    <w:rsid w:val="00267836"/>
    <w:rsid w:val="00271EB4"/>
    <w:rsid w:val="0028095D"/>
    <w:rsid w:val="002854C2"/>
    <w:rsid w:val="002924D8"/>
    <w:rsid w:val="00294C15"/>
    <w:rsid w:val="00297F46"/>
    <w:rsid w:val="002A3C52"/>
    <w:rsid w:val="002A4FA9"/>
    <w:rsid w:val="002A5B19"/>
    <w:rsid w:val="002B0096"/>
    <w:rsid w:val="002B204A"/>
    <w:rsid w:val="002B3601"/>
    <w:rsid w:val="002B373F"/>
    <w:rsid w:val="002C323A"/>
    <w:rsid w:val="002C6C57"/>
    <w:rsid w:val="002D0663"/>
    <w:rsid w:val="002E1171"/>
    <w:rsid w:val="002E4AED"/>
    <w:rsid w:val="002F0962"/>
    <w:rsid w:val="002F190A"/>
    <w:rsid w:val="003008AD"/>
    <w:rsid w:val="0030425C"/>
    <w:rsid w:val="00306F5C"/>
    <w:rsid w:val="003131AF"/>
    <w:rsid w:val="00314F10"/>
    <w:rsid w:val="00320DDD"/>
    <w:rsid w:val="00321403"/>
    <w:rsid w:val="003255A8"/>
    <w:rsid w:val="00327E61"/>
    <w:rsid w:val="00337C90"/>
    <w:rsid w:val="00340859"/>
    <w:rsid w:val="003443FA"/>
    <w:rsid w:val="00346C1C"/>
    <w:rsid w:val="00347935"/>
    <w:rsid w:val="00363F9C"/>
    <w:rsid w:val="00364759"/>
    <w:rsid w:val="00376077"/>
    <w:rsid w:val="0038394D"/>
    <w:rsid w:val="00386F43"/>
    <w:rsid w:val="00386F49"/>
    <w:rsid w:val="00386F5B"/>
    <w:rsid w:val="00387521"/>
    <w:rsid w:val="00393FE3"/>
    <w:rsid w:val="00394DEC"/>
    <w:rsid w:val="0039608E"/>
    <w:rsid w:val="003A473A"/>
    <w:rsid w:val="003B5C48"/>
    <w:rsid w:val="003B6DAC"/>
    <w:rsid w:val="003B782B"/>
    <w:rsid w:val="003C142F"/>
    <w:rsid w:val="003C2E7A"/>
    <w:rsid w:val="003C33AC"/>
    <w:rsid w:val="003D0A6B"/>
    <w:rsid w:val="003D0B13"/>
    <w:rsid w:val="003D5E84"/>
    <w:rsid w:val="003D76EE"/>
    <w:rsid w:val="003D7AC3"/>
    <w:rsid w:val="003E7FA6"/>
    <w:rsid w:val="003F07BB"/>
    <w:rsid w:val="003F11D8"/>
    <w:rsid w:val="004013D1"/>
    <w:rsid w:val="004039C1"/>
    <w:rsid w:val="00405139"/>
    <w:rsid w:val="004060E4"/>
    <w:rsid w:val="00416259"/>
    <w:rsid w:val="00417565"/>
    <w:rsid w:val="00425B57"/>
    <w:rsid w:val="0043226E"/>
    <w:rsid w:val="00432A40"/>
    <w:rsid w:val="004354D9"/>
    <w:rsid w:val="00442F6A"/>
    <w:rsid w:val="00443272"/>
    <w:rsid w:val="00444F73"/>
    <w:rsid w:val="004500C1"/>
    <w:rsid w:val="0045040D"/>
    <w:rsid w:val="004555D1"/>
    <w:rsid w:val="00460D67"/>
    <w:rsid w:val="0046693D"/>
    <w:rsid w:val="00467E82"/>
    <w:rsid w:val="00472B09"/>
    <w:rsid w:val="0047405E"/>
    <w:rsid w:val="00475A25"/>
    <w:rsid w:val="0048000C"/>
    <w:rsid w:val="004814CA"/>
    <w:rsid w:val="0048460F"/>
    <w:rsid w:val="00493309"/>
    <w:rsid w:val="00494464"/>
    <w:rsid w:val="004944E2"/>
    <w:rsid w:val="004956BE"/>
    <w:rsid w:val="00497EA0"/>
    <w:rsid w:val="004A22C9"/>
    <w:rsid w:val="004A2305"/>
    <w:rsid w:val="004A6397"/>
    <w:rsid w:val="004A6F10"/>
    <w:rsid w:val="004B14D4"/>
    <w:rsid w:val="004B1AAA"/>
    <w:rsid w:val="004C2CC4"/>
    <w:rsid w:val="004C3C81"/>
    <w:rsid w:val="004E7DA8"/>
    <w:rsid w:val="004F3DAA"/>
    <w:rsid w:val="004F4D37"/>
    <w:rsid w:val="004F5763"/>
    <w:rsid w:val="004F644C"/>
    <w:rsid w:val="00503246"/>
    <w:rsid w:val="0050558A"/>
    <w:rsid w:val="005064A7"/>
    <w:rsid w:val="00507997"/>
    <w:rsid w:val="005121FD"/>
    <w:rsid w:val="005138F1"/>
    <w:rsid w:val="00513A62"/>
    <w:rsid w:val="00516389"/>
    <w:rsid w:val="005177C0"/>
    <w:rsid w:val="00520973"/>
    <w:rsid w:val="00523D6C"/>
    <w:rsid w:val="005241E3"/>
    <w:rsid w:val="00526927"/>
    <w:rsid w:val="005332BF"/>
    <w:rsid w:val="00541588"/>
    <w:rsid w:val="00541B02"/>
    <w:rsid w:val="00542D43"/>
    <w:rsid w:val="005452E7"/>
    <w:rsid w:val="00545783"/>
    <w:rsid w:val="005460A0"/>
    <w:rsid w:val="005463CE"/>
    <w:rsid w:val="005535D3"/>
    <w:rsid w:val="0055491E"/>
    <w:rsid w:val="00561C18"/>
    <w:rsid w:val="00572FCE"/>
    <w:rsid w:val="0057567A"/>
    <w:rsid w:val="005836AA"/>
    <w:rsid w:val="00591148"/>
    <w:rsid w:val="005922F6"/>
    <w:rsid w:val="005A0765"/>
    <w:rsid w:val="005A1CDD"/>
    <w:rsid w:val="005B41AE"/>
    <w:rsid w:val="005B5890"/>
    <w:rsid w:val="005C21B8"/>
    <w:rsid w:val="005C3AC1"/>
    <w:rsid w:val="005C5822"/>
    <w:rsid w:val="005D1B46"/>
    <w:rsid w:val="005D2770"/>
    <w:rsid w:val="005E36F8"/>
    <w:rsid w:val="005E3CFB"/>
    <w:rsid w:val="005E4FD4"/>
    <w:rsid w:val="005E5F54"/>
    <w:rsid w:val="005E716C"/>
    <w:rsid w:val="00600A67"/>
    <w:rsid w:val="00605B4F"/>
    <w:rsid w:val="006100BC"/>
    <w:rsid w:val="006103BD"/>
    <w:rsid w:val="006105D6"/>
    <w:rsid w:val="006201C6"/>
    <w:rsid w:val="0062113D"/>
    <w:rsid w:val="00622AC9"/>
    <w:rsid w:val="00622B62"/>
    <w:rsid w:val="00626D9C"/>
    <w:rsid w:val="00632272"/>
    <w:rsid w:val="00640151"/>
    <w:rsid w:val="006452A7"/>
    <w:rsid w:val="00646880"/>
    <w:rsid w:val="00647CA6"/>
    <w:rsid w:val="00654B52"/>
    <w:rsid w:val="0065679C"/>
    <w:rsid w:val="006658CB"/>
    <w:rsid w:val="00667BE4"/>
    <w:rsid w:val="00685800"/>
    <w:rsid w:val="0068602A"/>
    <w:rsid w:val="0068748F"/>
    <w:rsid w:val="00692FF6"/>
    <w:rsid w:val="006A0E38"/>
    <w:rsid w:val="006A3863"/>
    <w:rsid w:val="006A6747"/>
    <w:rsid w:val="006B5E7F"/>
    <w:rsid w:val="006C0025"/>
    <w:rsid w:val="006C27AF"/>
    <w:rsid w:val="006D3DD5"/>
    <w:rsid w:val="006D7DC1"/>
    <w:rsid w:val="006E029E"/>
    <w:rsid w:val="006E7B35"/>
    <w:rsid w:val="006F7EC0"/>
    <w:rsid w:val="00706017"/>
    <w:rsid w:val="00712044"/>
    <w:rsid w:val="0071383E"/>
    <w:rsid w:val="0072397C"/>
    <w:rsid w:val="00726D1B"/>
    <w:rsid w:val="00730C28"/>
    <w:rsid w:val="00733152"/>
    <w:rsid w:val="007333CD"/>
    <w:rsid w:val="00741CC4"/>
    <w:rsid w:val="00743355"/>
    <w:rsid w:val="0074437E"/>
    <w:rsid w:val="00744E12"/>
    <w:rsid w:val="00746758"/>
    <w:rsid w:val="00750D70"/>
    <w:rsid w:val="0075183E"/>
    <w:rsid w:val="007535A7"/>
    <w:rsid w:val="00754529"/>
    <w:rsid w:val="00757646"/>
    <w:rsid w:val="00763EC8"/>
    <w:rsid w:val="007720D3"/>
    <w:rsid w:val="00772822"/>
    <w:rsid w:val="00772D0A"/>
    <w:rsid w:val="00784551"/>
    <w:rsid w:val="00792698"/>
    <w:rsid w:val="00792D52"/>
    <w:rsid w:val="00796B8B"/>
    <w:rsid w:val="00797614"/>
    <w:rsid w:val="007A1246"/>
    <w:rsid w:val="007A188A"/>
    <w:rsid w:val="007A2767"/>
    <w:rsid w:val="007A43B0"/>
    <w:rsid w:val="007A4BE2"/>
    <w:rsid w:val="007A5BB0"/>
    <w:rsid w:val="007A66FA"/>
    <w:rsid w:val="007B3A25"/>
    <w:rsid w:val="007B754C"/>
    <w:rsid w:val="007C06AB"/>
    <w:rsid w:val="007D07B1"/>
    <w:rsid w:val="007D0D28"/>
    <w:rsid w:val="007D16BA"/>
    <w:rsid w:val="007D172C"/>
    <w:rsid w:val="007D2D88"/>
    <w:rsid w:val="007D32E4"/>
    <w:rsid w:val="007D5048"/>
    <w:rsid w:val="007D7774"/>
    <w:rsid w:val="007F0685"/>
    <w:rsid w:val="007F56F5"/>
    <w:rsid w:val="007F5CA5"/>
    <w:rsid w:val="007F629B"/>
    <w:rsid w:val="007F704B"/>
    <w:rsid w:val="0081358A"/>
    <w:rsid w:val="008148BF"/>
    <w:rsid w:val="00816711"/>
    <w:rsid w:val="00820A36"/>
    <w:rsid w:val="00822BCA"/>
    <w:rsid w:val="0083279C"/>
    <w:rsid w:val="00834C48"/>
    <w:rsid w:val="0083672B"/>
    <w:rsid w:val="00840102"/>
    <w:rsid w:val="00846066"/>
    <w:rsid w:val="0085723F"/>
    <w:rsid w:val="00857561"/>
    <w:rsid w:val="0086181B"/>
    <w:rsid w:val="00861851"/>
    <w:rsid w:val="00870735"/>
    <w:rsid w:val="00872A6D"/>
    <w:rsid w:val="00876BB5"/>
    <w:rsid w:val="008826FB"/>
    <w:rsid w:val="00887007"/>
    <w:rsid w:val="008875E9"/>
    <w:rsid w:val="00897181"/>
    <w:rsid w:val="008A15B2"/>
    <w:rsid w:val="008A379E"/>
    <w:rsid w:val="008C1433"/>
    <w:rsid w:val="008C2A28"/>
    <w:rsid w:val="008C4950"/>
    <w:rsid w:val="008C52C6"/>
    <w:rsid w:val="008C5659"/>
    <w:rsid w:val="008C78D5"/>
    <w:rsid w:val="008D07E9"/>
    <w:rsid w:val="008D39B7"/>
    <w:rsid w:val="008D3B77"/>
    <w:rsid w:val="008E24A9"/>
    <w:rsid w:val="008E3C19"/>
    <w:rsid w:val="008E4CB5"/>
    <w:rsid w:val="008E648A"/>
    <w:rsid w:val="008F240A"/>
    <w:rsid w:val="008F6662"/>
    <w:rsid w:val="008F6873"/>
    <w:rsid w:val="00901D45"/>
    <w:rsid w:val="0090763B"/>
    <w:rsid w:val="00913796"/>
    <w:rsid w:val="00916A57"/>
    <w:rsid w:val="00921334"/>
    <w:rsid w:val="0092271A"/>
    <w:rsid w:val="00932DB7"/>
    <w:rsid w:val="00935BA7"/>
    <w:rsid w:val="00942A83"/>
    <w:rsid w:val="00950D64"/>
    <w:rsid w:val="0095223A"/>
    <w:rsid w:val="00953819"/>
    <w:rsid w:val="00956C08"/>
    <w:rsid w:val="00965FF5"/>
    <w:rsid w:val="009670B2"/>
    <w:rsid w:val="0097413D"/>
    <w:rsid w:val="009763B8"/>
    <w:rsid w:val="0097715C"/>
    <w:rsid w:val="00981036"/>
    <w:rsid w:val="00981C20"/>
    <w:rsid w:val="00982168"/>
    <w:rsid w:val="00982BE2"/>
    <w:rsid w:val="00986BF3"/>
    <w:rsid w:val="00997AF1"/>
    <w:rsid w:val="009A25B2"/>
    <w:rsid w:val="009A57B3"/>
    <w:rsid w:val="009B1D12"/>
    <w:rsid w:val="009B2D42"/>
    <w:rsid w:val="009B365C"/>
    <w:rsid w:val="009B4B83"/>
    <w:rsid w:val="009B5F8D"/>
    <w:rsid w:val="009B6B54"/>
    <w:rsid w:val="009C32AC"/>
    <w:rsid w:val="009D28AF"/>
    <w:rsid w:val="009D53AA"/>
    <w:rsid w:val="009D5FD9"/>
    <w:rsid w:val="009E0357"/>
    <w:rsid w:val="009E070D"/>
    <w:rsid w:val="009F29E3"/>
    <w:rsid w:val="009F3F5E"/>
    <w:rsid w:val="009F709B"/>
    <w:rsid w:val="00A015A7"/>
    <w:rsid w:val="00A10470"/>
    <w:rsid w:val="00A14C91"/>
    <w:rsid w:val="00A17846"/>
    <w:rsid w:val="00A17EE5"/>
    <w:rsid w:val="00A34A66"/>
    <w:rsid w:val="00A3526D"/>
    <w:rsid w:val="00A458D2"/>
    <w:rsid w:val="00A6329C"/>
    <w:rsid w:val="00A64B4A"/>
    <w:rsid w:val="00A66271"/>
    <w:rsid w:val="00A72B2A"/>
    <w:rsid w:val="00A75153"/>
    <w:rsid w:val="00A819F6"/>
    <w:rsid w:val="00A81CA2"/>
    <w:rsid w:val="00A92355"/>
    <w:rsid w:val="00A93772"/>
    <w:rsid w:val="00A94565"/>
    <w:rsid w:val="00AA5A95"/>
    <w:rsid w:val="00AA6A56"/>
    <w:rsid w:val="00AB19BD"/>
    <w:rsid w:val="00AB1C38"/>
    <w:rsid w:val="00AB3036"/>
    <w:rsid w:val="00AC03B1"/>
    <w:rsid w:val="00AD248A"/>
    <w:rsid w:val="00AD30F7"/>
    <w:rsid w:val="00AD5674"/>
    <w:rsid w:val="00AD57EF"/>
    <w:rsid w:val="00AE05E4"/>
    <w:rsid w:val="00AE41C3"/>
    <w:rsid w:val="00AE5BD0"/>
    <w:rsid w:val="00AF2CD9"/>
    <w:rsid w:val="00AF3643"/>
    <w:rsid w:val="00B10489"/>
    <w:rsid w:val="00B14C86"/>
    <w:rsid w:val="00B1727B"/>
    <w:rsid w:val="00B276A2"/>
    <w:rsid w:val="00B455FE"/>
    <w:rsid w:val="00B5254B"/>
    <w:rsid w:val="00B5585A"/>
    <w:rsid w:val="00B71075"/>
    <w:rsid w:val="00B72A4E"/>
    <w:rsid w:val="00B72E46"/>
    <w:rsid w:val="00B75A1C"/>
    <w:rsid w:val="00B819B4"/>
    <w:rsid w:val="00B82AB2"/>
    <w:rsid w:val="00B87BD8"/>
    <w:rsid w:val="00B9156D"/>
    <w:rsid w:val="00B92BDC"/>
    <w:rsid w:val="00BA4AD3"/>
    <w:rsid w:val="00BB2407"/>
    <w:rsid w:val="00BB27C1"/>
    <w:rsid w:val="00BB30B8"/>
    <w:rsid w:val="00BB5C2F"/>
    <w:rsid w:val="00BC0EEB"/>
    <w:rsid w:val="00BC374B"/>
    <w:rsid w:val="00BC3FFD"/>
    <w:rsid w:val="00BE10EF"/>
    <w:rsid w:val="00BE2FCC"/>
    <w:rsid w:val="00BE3286"/>
    <w:rsid w:val="00BE6505"/>
    <w:rsid w:val="00BF7C39"/>
    <w:rsid w:val="00C0547C"/>
    <w:rsid w:val="00C07802"/>
    <w:rsid w:val="00C11474"/>
    <w:rsid w:val="00C17626"/>
    <w:rsid w:val="00C22C9F"/>
    <w:rsid w:val="00C41E24"/>
    <w:rsid w:val="00C44CAD"/>
    <w:rsid w:val="00C4590B"/>
    <w:rsid w:val="00C50715"/>
    <w:rsid w:val="00C6235E"/>
    <w:rsid w:val="00C63BDD"/>
    <w:rsid w:val="00C6580C"/>
    <w:rsid w:val="00C70F19"/>
    <w:rsid w:val="00C81170"/>
    <w:rsid w:val="00C840E5"/>
    <w:rsid w:val="00C9508A"/>
    <w:rsid w:val="00C9741F"/>
    <w:rsid w:val="00C9751E"/>
    <w:rsid w:val="00C97836"/>
    <w:rsid w:val="00CA197A"/>
    <w:rsid w:val="00CA527A"/>
    <w:rsid w:val="00CA5AD6"/>
    <w:rsid w:val="00CA5E08"/>
    <w:rsid w:val="00CB6FAB"/>
    <w:rsid w:val="00CC2EA4"/>
    <w:rsid w:val="00CC3563"/>
    <w:rsid w:val="00CC5AD7"/>
    <w:rsid w:val="00CC6765"/>
    <w:rsid w:val="00CC6C75"/>
    <w:rsid w:val="00CC7846"/>
    <w:rsid w:val="00CD43E5"/>
    <w:rsid w:val="00CE1276"/>
    <w:rsid w:val="00CE1768"/>
    <w:rsid w:val="00CE4A83"/>
    <w:rsid w:val="00CE65EF"/>
    <w:rsid w:val="00CF5DC3"/>
    <w:rsid w:val="00CF74EA"/>
    <w:rsid w:val="00CF7BFE"/>
    <w:rsid w:val="00D00A49"/>
    <w:rsid w:val="00D02E73"/>
    <w:rsid w:val="00D06127"/>
    <w:rsid w:val="00D1219D"/>
    <w:rsid w:val="00D17516"/>
    <w:rsid w:val="00D214C6"/>
    <w:rsid w:val="00D26452"/>
    <w:rsid w:val="00D317C7"/>
    <w:rsid w:val="00D32C04"/>
    <w:rsid w:val="00D33D08"/>
    <w:rsid w:val="00D401E6"/>
    <w:rsid w:val="00D40758"/>
    <w:rsid w:val="00D407E0"/>
    <w:rsid w:val="00D40F2F"/>
    <w:rsid w:val="00D4272F"/>
    <w:rsid w:val="00D527AB"/>
    <w:rsid w:val="00D604FA"/>
    <w:rsid w:val="00D6173A"/>
    <w:rsid w:val="00D6224E"/>
    <w:rsid w:val="00D64711"/>
    <w:rsid w:val="00D6573C"/>
    <w:rsid w:val="00D66A5C"/>
    <w:rsid w:val="00D80EC4"/>
    <w:rsid w:val="00D822A4"/>
    <w:rsid w:val="00D834E5"/>
    <w:rsid w:val="00D837C7"/>
    <w:rsid w:val="00D84826"/>
    <w:rsid w:val="00DA16B0"/>
    <w:rsid w:val="00DA71BC"/>
    <w:rsid w:val="00DD25C0"/>
    <w:rsid w:val="00DD431F"/>
    <w:rsid w:val="00DD59BA"/>
    <w:rsid w:val="00DE0DF1"/>
    <w:rsid w:val="00DE20D7"/>
    <w:rsid w:val="00DE295B"/>
    <w:rsid w:val="00DE31A2"/>
    <w:rsid w:val="00DF5EE9"/>
    <w:rsid w:val="00DF67CC"/>
    <w:rsid w:val="00E01858"/>
    <w:rsid w:val="00E16C8D"/>
    <w:rsid w:val="00E1703C"/>
    <w:rsid w:val="00E2049C"/>
    <w:rsid w:val="00E212DE"/>
    <w:rsid w:val="00E306DA"/>
    <w:rsid w:val="00E31A11"/>
    <w:rsid w:val="00E31AAD"/>
    <w:rsid w:val="00E341C6"/>
    <w:rsid w:val="00E35213"/>
    <w:rsid w:val="00E3729E"/>
    <w:rsid w:val="00E41D1C"/>
    <w:rsid w:val="00E43593"/>
    <w:rsid w:val="00E4418F"/>
    <w:rsid w:val="00E506BE"/>
    <w:rsid w:val="00E5260E"/>
    <w:rsid w:val="00E64460"/>
    <w:rsid w:val="00E6486D"/>
    <w:rsid w:val="00E66228"/>
    <w:rsid w:val="00E807C0"/>
    <w:rsid w:val="00E8248F"/>
    <w:rsid w:val="00E842B4"/>
    <w:rsid w:val="00E84E02"/>
    <w:rsid w:val="00E8669B"/>
    <w:rsid w:val="00E873DA"/>
    <w:rsid w:val="00E904AF"/>
    <w:rsid w:val="00E90F06"/>
    <w:rsid w:val="00E960C2"/>
    <w:rsid w:val="00E9668D"/>
    <w:rsid w:val="00E96F9D"/>
    <w:rsid w:val="00EA5C7E"/>
    <w:rsid w:val="00EB13A0"/>
    <w:rsid w:val="00EB2BA0"/>
    <w:rsid w:val="00EB2F42"/>
    <w:rsid w:val="00EB4A1B"/>
    <w:rsid w:val="00EC0DDD"/>
    <w:rsid w:val="00EC2EC2"/>
    <w:rsid w:val="00EC5307"/>
    <w:rsid w:val="00EC57D1"/>
    <w:rsid w:val="00ED3698"/>
    <w:rsid w:val="00ED4DB9"/>
    <w:rsid w:val="00EE0066"/>
    <w:rsid w:val="00EE06CC"/>
    <w:rsid w:val="00EE3087"/>
    <w:rsid w:val="00F02ACE"/>
    <w:rsid w:val="00F07584"/>
    <w:rsid w:val="00F13090"/>
    <w:rsid w:val="00F1482E"/>
    <w:rsid w:val="00F157E0"/>
    <w:rsid w:val="00F2019B"/>
    <w:rsid w:val="00F221D1"/>
    <w:rsid w:val="00F32C33"/>
    <w:rsid w:val="00F33230"/>
    <w:rsid w:val="00F36BAE"/>
    <w:rsid w:val="00F445ED"/>
    <w:rsid w:val="00F51C47"/>
    <w:rsid w:val="00F52DAD"/>
    <w:rsid w:val="00F536D5"/>
    <w:rsid w:val="00F64448"/>
    <w:rsid w:val="00F66681"/>
    <w:rsid w:val="00F73F39"/>
    <w:rsid w:val="00F856B9"/>
    <w:rsid w:val="00F8654A"/>
    <w:rsid w:val="00F90951"/>
    <w:rsid w:val="00FA03B4"/>
    <w:rsid w:val="00FA103D"/>
    <w:rsid w:val="00FA3B7A"/>
    <w:rsid w:val="00FA6DC8"/>
    <w:rsid w:val="00FB097F"/>
    <w:rsid w:val="00FB6310"/>
    <w:rsid w:val="00FC30A5"/>
    <w:rsid w:val="00FC6E94"/>
    <w:rsid w:val="00FD05B0"/>
    <w:rsid w:val="00FD56E9"/>
    <w:rsid w:val="00FD589F"/>
    <w:rsid w:val="00FE0182"/>
    <w:rsid w:val="00FE4F0C"/>
    <w:rsid w:val="00FE5BB2"/>
    <w:rsid w:val="00FF4917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BEC3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ogle.com/patents/US94911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 w15:restartNumberingAfterBreak="0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 w15:restartNumberingAfterBreak="0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 w16cid:durableId="57169280">
    <w:abstractNumId w:val="2"/>
  </w:num>
  <w:num w:numId="2" w16cid:durableId="1000699363">
    <w:abstractNumId w:val="1"/>
  </w:num>
  <w:num w:numId="3" w16cid:durableId="50300965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C29"/>
    <w:rsid w:val="000D0B53"/>
    <w:rsid w:val="00116363"/>
    <w:rsid w:val="001F1DD0"/>
    <w:rsid w:val="0021409E"/>
    <w:rsid w:val="00260528"/>
    <w:rsid w:val="002851A6"/>
    <w:rsid w:val="003028A8"/>
    <w:rsid w:val="003047D5"/>
    <w:rsid w:val="00310D1B"/>
    <w:rsid w:val="003C7122"/>
    <w:rsid w:val="00432887"/>
    <w:rsid w:val="004A0F24"/>
    <w:rsid w:val="004D2D9D"/>
    <w:rsid w:val="00501F97"/>
    <w:rsid w:val="005C34ED"/>
    <w:rsid w:val="00601287"/>
    <w:rsid w:val="00647C23"/>
    <w:rsid w:val="00677DE8"/>
    <w:rsid w:val="00752192"/>
    <w:rsid w:val="007A3230"/>
    <w:rsid w:val="007C68CD"/>
    <w:rsid w:val="00A821A6"/>
    <w:rsid w:val="00B2299D"/>
    <w:rsid w:val="00B80C29"/>
    <w:rsid w:val="00C0040E"/>
    <w:rsid w:val="00C20B54"/>
    <w:rsid w:val="00C3706A"/>
    <w:rsid w:val="00C67761"/>
    <w:rsid w:val="00C931D0"/>
    <w:rsid w:val="00CA5175"/>
    <w:rsid w:val="00D51951"/>
    <w:rsid w:val="00E31B3A"/>
    <w:rsid w:val="00EC3E8E"/>
    <w:rsid w:val="00ED3B17"/>
    <w:rsid w:val="00F44974"/>
    <w:rsid w:val="00F65BB3"/>
    <w:rsid w:val="00FD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Macintosh%20HD:Applications:Microsoft%20Office%202011:Office:Media:Templates:Print%20Layout%20View:Miscellaneous:Syllabus.dotx</Template>
  <TotalTime>1</TotalTime>
  <Pages>1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ARUN VARGHESE</vt:lpstr>
    </vt:vector>
  </TitlesOfParts>
  <Manager/>
  <Company/>
  <LinksUpToDate>false</LinksUpToDate>
  <CharactersWithSpaces>7430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SOFTWARE ENGINEER – PLANO, TX
</dc:subject>
  <dc:creator>Spireon</dc:creator>
  <cp:keywords/>
  <dc:description/>
  <cp:lastModifiedBy>Varghese, Arun</cp:lastModifiedBy>
  <cp:revision>4</cp:revision>
  <cp:lastPrinted>2024-03-19T15:24:00Z</cp:lastPrinted>
  <dcterms:created xsi:type="dcterms:W3CDTF">2024-03-19T15:24:00Z</dcterms:created>
  <dcterms:modified xsi:type="dcterms:W3CDTF">2024-03-22T13:47:00Z</dcterms:modified>
  <cp:category/>
</cp:coreProperties>
</file>